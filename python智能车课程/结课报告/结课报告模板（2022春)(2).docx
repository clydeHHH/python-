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7BBD" w14:textId="77777777" w:rsidR="00BE45D5" w:rsidRDefault="00BE45D5"/>
    <w:p w14:paraId="21B1C0D4" w14:textId="77777777" w:rsidR="00BE45D5" w:rsidRDefault="00BE45D5"/>
    <w:p w14:paraId="3B3F3D36" w14:textId="77777777" w:rsidR="00BE45D5" w:rsidRDefault="00BE45D5"/>
    <w:p w14:paraId="041C234D" w14:textId="77777777" w:rsidR="00BE45D5" w:rsidRDefault="00BE45D5"/>
    <w:p w14:paraId="4682FCEA" w14:textId="77777777" w:rsidR="00BE45D5" w:rsidRDefault="00BE45D5" w:rsidP="00BE45D5">
      <w:pPr>
        <w:spacing w:line="276" w:lineRule="auto"/>
        <w:jc w:val="center"/>
        <w:rPr>
          <w:rFonts w:ascii="华文行楷" w:eastAsia="华文行楷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14:paraId="2A2D82D6" w14:textId="596A9C32" w:rsidR="00BE45D5" w:rsidRDefault="00BE45D5" w:rsidP="00BE45D5">
      <w:pPr>
        <w:spacing w:line="276" w:lineRule="auto"/>
        <w:jc w:val="center"/>
        <w:rPr>
          <w:rFonts w:ascii="隶书" w:eastAsia="隶书"/>
          <w:spacing w:val="-16"/>
          <w:sz w:val="40"/>
        </w:rPr>
      </w:pPr>
      <w:r>
        <w:rPr>
          <w:rFonts w:ascii="隶书" w:eastAsia="隶书" w:hint="eastAsia"/>
          <w:spacing w:val="-16"/>
          <w:sz w:val="40"/>
          <w:shd w:val="pct15" w:color="auto" w:fill="FFFFFF"/>
        </w:rPr>
        <w:t>20</w:t>
      </w:r>
      <w:r w:rsidR="00886508">
        <w:rPr>
          <w:rFonts w:ascii="隶书" w:eastAsia="隶书" w:hint="eastAsia"/>
          <w:spacing w:val="-16"/>
          <w:sz w:val="40"/>
          <w:shd w:val="pct15" w:color="auto" w:fill="FFFFFF"/>
        </w:rPr>
        <w:t>21</w:t>
      </w:r>
      <w:r>
        <w:rPr>
          <w:rFonts w:ascii="隶书" w:eastAsia="隶书" w:hint="eastAsia"/>
          <w:spacing w:val="-16"/>
          <w:sz w:val="40"/>
          <w:shd w:val="pct15" w:color="auto" w:fill="FFFFFF"/>
        </w:rPr>
        <w:t>－20</w:t>
      </w:r>
      <w:r w:rsidR="004B51C1">
        <w:rPr>
          <w:rFonts w:ascii="隶书" w:eastAsia="隶书" w:hint="eastAsia"/>
          <w:spacing w:val="-16"/>
          <w:sz w:val="40"/>
          <w:shd w:val="pct15" w:color="auto" w:fill="FFFFFF"/>
        </w:rPr>
        <w:t>2</w:t>
      </w:r>
      <w:r w:rsidR="00886508">
        <w:rPr>
          <w:rFonts w:ascii="隶书" w:eastAsia="隶书" w:hint="eastAsia"/>
          <w:spacing w:val="-16"/>
          <w:sz w:val="40"/>
          <w:shd w:val="pct15" w:color="auto" w:fill="FFFFFF"/>
        </w:rPr>
        <w:t>2</w:t>
      </w:r>
      <w:r>
        <w:rPr>
          <w:rFonts w:ascii="隶书" w:eastAsia="隶书" w:hint="eastAsia"/>
          <w:spacing w:val="-16"/>
          <w:sz w:val="40"/>
          <w:shd w:val="pct15" w:color="auto" w:fill="FFFFFF"/>
        </w:rPr>
        <w:t xml:space="preserve"> </w:t>
      </w:r>
      <w:r>
        <w:rPr>
          <w:rFonts w:ascii="隶书" w:eastAsia="隶书" w:hint="eastAsia"/>
          <w:spacing w:val="-16"/>
          <w:sz w:val="40"/>
        </w:rPr>
        <w:t>学年 第</w:t>
      </w:r>
      <w:r w:rsidR="00886508">
        <w:rPr>
          <w:rFonts w:ascii="隶书" w:eastAsia="隶书" w:hint="eastAsia"/>
          <w:spacing w:val="-16"/>
          <w:sz w:val="40"/>
        </w:rPr>
        <w:t>一</w:t>
      </w:r>
      <w:r>
        <w:rPr>
          <w:rFonts w:ascii="隶书" w:eastAsia="隶书" w:hint="eastAsia"/>
          <w:spacing w:val="-16"/>
          <w:sz w:val="40"/>
        </w:rPr>
        <w:t>学期</w:t>
      </w:r>
    </w:p>
    <w:p w14:paraId="2F011FD0" w14:textId="77777777" w:rsidR="00BE45D5" w:rsidRDefault="00BE45D5" w:rsidP="00BE45D5">
      <w:pPr>
        <w:spacing w:line="276" w:lineRule="auto"/>
        <w:jc w:val="center"/>
        <w:rPr>
          <w:spacing w:val="-16"/>
        </w:rPr>
      </w:pPr>
    </w:p>
    <w:p w14:paraId="592E40C2" w14:textId="77777777" w:rsidR="00BE45D5" w:rsidRDefault="00BE45D5" w:rsidP="00BE45D5">
      <w:pPr>
        <w:spacing w:line="276" w:lineRule="auto"/>
        <w:jc w:val="center"/>
      </w:pPr>
    </w:p>
    <w:p w14:paraId="5E773648" w14:textId="77777777" w:rsidR="00BE45D5" w:rsidRDefault="00BE45D5" w:rsidP="00BE45D5">
      <w:pPr>
        <w:spacing w:line="276" w:lineRule="auto"/>
        <w:jc w:val="center"/>
      </w:pPr>
    </w:p>
    <w:p w14:paraId="1E6A3FE6" w14:textId="77777777" w:rsidR="00BE45D5" w:rsidRDefault="00BE45D5" w:rsidP="00BE45D5">
      <w:pPr>
        <w:spacing w:line="276" w:lineRule="auto"/>
        <w:jc w:val="center"/>
        <w:rPr>
          <w:sz w:val="22"/>
        </w:rPr>
      </w:pPr>
      <w:r>
        <w:rPr>
          <w:rFonts w:ascii="隶书" w:eastAsia="隶书" w:hint="eastAsia"/>
          <w:spacing w:val="-18"/>
          <w:sz w:val="52"/>
          <w:shd w:val="pct15" w:color="auto" w:fill="FFFFFF"/>
        </w:rPr>
        <w:t>《</w:t>
      </w:r>
      <w:r w:rsidRPr="00BE45D5">
        <w:rPr>
          <w:rFonts w:ascii="隶书" w:eastAsia="隶书"/>
          <w:spacing w:val="-18"/>
          <w:sz w:val="52"/>
          <w:shd w:val="pct15" w:color="auto" w:fill="FFFFFF"/>
        </w:rPr>
        <w:t>Python</w:t>
      </w:r>
      <w:r>
        <w:rPr>
          <w:rFonts w:ascii="隶书" w:eastAsia="隶书"/>
          <w:spacing w:val="-18"/>
          <w:sz w:val="52"/>
          <w:shd w:val="pct15" w:color="auto" w:fill="FFFFFF"/>
        </w:rPr>
        <w:t>编程与智能车技术</w:t>
      </w:r>
      <w:r>
        <w:rPr>
          <w:rFonts w:ascii="隶书" w:eastAsia="隶书" w:hint="eastAsia"/>
          <w:spacing w:val="-18"/>
          <w:sz w:val="52"/>
          <w:shd w:val="pct15" w:color="auto" w:fill="FFFFFF"/>
        </w:rPr>
        <w:t>》</w:t>
      </w:r>
    </w:p>
    <w:p w14:paraId="6D2228ED" w14:textId="2D0A101E" w:rsidR="00BE45D5" w:rsidRDefault="008D4F99" w:rsidP="00BE45D5">
      <w:pPr>
        <w:spacing w:line="276" w:lineRule="auto"/>
        <w:jc w:val="center"/>
        <w:rPr>
          <w:rFonts w:eastAsia="隶书"/>
          <w:spacing w:val="-16"/>
          <w:sz w:val="48"/>
        </w:rPr>
      </w:pPr>
      <w:proofErr w:type="gramStart"/>
      <w:r>
        <w:rPr>
          <w:rFonts w:eastAsia="隶书" w:hint="eastAsia"/>
          <w:spacing w:val="-16"/>
          <w:sz w:val="48"/>
        </w:rPr>
        <w:t>结课</w:t>
      </w:r>
      <w:r w:rsidR="00BE45D5">
        <w:rPr>
          <w:rFonts w:eastAsia="隶书" w:hint="eastAsia"/>
          <w:spacing w:val="-16"/>
          <w:sz w:val="48"/>
        </w:rPr>
        <w:t>报告</w:t>
      </w:r>
      <w:proofErr w:type="gramEnd"/>
    </w:p>
    <w:p w14:paraId="52890C26" w14:textId="77777777" w:rsidR="00BE45D5" w:rsidRDefault="00BE45D5" w:rsidP="00BE45D5">
      <w:pPr>
        <w:spacing w:line="276" w:lineRule="auto"/>
        <w:rPr>
          <w:rFonts w:eastAsia="创艺简行楷"/>
        </w:rPr>
      </w:pPr>
    </w:p>
    <w:p w14:paraId="6EA3F7FA" w14:textId="77777777" w:rsidR="00BE45D5" w:rsidRDefault="00BE45D5" w:rsidP="00BE45D5">
      <w:pPr>
        <w:spacing w:line="276" w:lineRule="auto"/>
      </w:pPr>
    </w:p>
    <w:p w14:paraId="236D1A6C" w14:textId="77777777" w:rsidR="00BE45D5" w:rsidRDefault="00BE45D5" w:rsidP="00BE45D5">
      <w:pPr>
        <w:spacing w:line="276" w:lineRule="auto"/>
      </w:pPr>
    </w:p>
    <w:p w14:paraId="2B9B6A97" w14:textId="77777777" w:rsidR="00BE45D5" w:rsidRDefault="00BE45D5" w:rsidP="00BE45D5">
      <w:pPr>
        <w:spacing w:line="276" w:lineRule="auto"/>
      </w:pPr>
    </w:p>
    <w:p w14:paraId="0454F608" w14:textId="77777777" w:rsidR="00BE45D5" w:rsidRDefault="00BE45D5" w:rsidP="00BE45D5">
      <w:pPr>
        <w:spacing w:line="276" w:lineRule="auto"/>
      </w:pPr>
    </w:p>
    <w:p w14:paraId="4A6F35D8" w14:textId="77777777" w:rsidR="00BE45D5" w:rsidRDefault="00BE45D5" w:rsidP="00BE45D5">
      <w:pPr>
        <w:spacing w:line="276" w:lineRule="auto"/>
        <w:ind w:firstLineChars="400" w:firstLine="1136"/>
        <w:jc w:val="center"/>
        <w:rPr>
          <w:spacing w:val="-18"/>
          <w:u w:val="single"/>
        </w:rPr>
      </w:pPr>
      <w:r>
        <w:rPr>
          <w:rFonts w:ascii="隶书" w:eastAsia="隶书" w:hint="eastAsia"/>
          <w:spacing w:val="-18"/>
          <w:sz w:val="32"/>
        </w:rPr>
        <w:t>班  级______________学 号 _________</w:t>
      </w:r>
    </w:p>
    <w:p w14:paraId="4A6F5908" w14:textId="3E3D713D" w:rsidR="00BE45D5" w:rsidRDefault="008D4F99" w:rsidP="008D4F99">
      <w:pPr>
        <w:spacing w:line="276" w:lineRule="auto"/>
      </w:pPr>
      <w:r>
        <w:rPr>
          <w:rFonts w:hint="eastAsia"/>
          <w:spacing w:val="-18"/>
        </w:rPr>
        <w:t xml:space="preserve"> </w:t>
      </w:r>
      <w:r>
        <w:rPr>
          <w:spacing w:val="-18"/>
        </w:rPr>
        <w:t xml:space="preserve">                                </w:t>
      </w:r>
    </w:p>
    <w:p w14:paraId="2CB75A2E" w14:textId="77777777" w:rsidR="00BE45D5" w:rsidRDefault="00BE45D5" w:rsidP="00BE45D5">
      <w:pPr>
        <w:spacing w:line="276" w:lineRule="auto"/>
        <w:ind w:firstLineChars="400" w:firstLine="1136"/>
        <w:jc w:val="center"/>
        <w:rPr>
          <w:spacing w:val="-18"/>
        </w:rPr>
      </w:pPr>
      <w:r>
        <w:rPr>
          <w:rFonts w:ascii="隶书" w:eastAsia="隶书" w:hint="eastAsia"/>
          <w:spacing w:val="-18"/>
          <w:sz w:val="32"/>
        </w:rPr>
        <w:t>姓  名______________成 绩 _________</w:t>
      </w:r>
    </w:p>
    <w:p w14:paraId="110B5B20" w14:textId="77777777" w:rsidR="00BE45D5" w:rsidRDefault="00BE45D5" w:rsidP="00BE45D5">
      <w:pPr>
        <w:spacing w:line="276" w:lineRule="auto"/>
        <w:jc w:val="center"/>
        <w:rPr>
          <w:spacing w:val="-18"/>
        </w:rPr>
      </w:pPr>
    </w:p>
    <w:p w14:paraId="01D7ACFA" w14:textId="77777777" w:rsidR="00257E01" w:rsidRDefault="00257E01" w:rsidP="00257E01">
      <w:pPr>
        <w:spacing w:line="276" w:lineRule="auto"/>
        <w:ind w:firstLineChars="400" w:firstLine="1136"/>
        <w:jc w:val="left"/>
        <w:rPr>
          <w:rFonts w:ascii="隶书" w:eastAsia="隶书"/>
          <w:spacing w:val="-18"/>
          <w:sz w:val="32"/>
        </w:rPr>
      </w:pPr>
    </w:p>
    <w:p w14:paraId="7BB387E1" w14:textId="06944996" w:rsidR="00BE45D5" w:rsidRPr="00257E01" w:rsidRDefault="00257E01" w:rsidP="00257E01">
      <w:pPr>
        <w:spacing w:line="276" w:lineRule="auto"/>
        <w:ind w:firstLineChars="400" w:firstLine="1136"/>
        <w:jc w:val="left"/>
        <w:rPr>
          <w:rFonts w:ascii="隶书" w:eastAsia="隶书"/>
          <w:spacing w:val="-18"/>
          <w:sz w:val="32"/>
        </w:rPr>
      </w:pPr>
      <w:r w:rsidRPr="00257E01">
        <w:rPr>
          <w:rFonts w:ascii="隶书" w:eastAsia="隶书" w:hint="eastAsia"/>
          <w:spacing w:val="-18"/>
          <w:sz w:val="32"/>
        </w:rPr>
        <w:t>所在小组组长：</w:t>
      </w:r>
    </w:p>
    <w:p w14:paraId="2D02CDFE" w14:textId="344C7C58" w:rsidR="00257E01" w:rsidRPr="00257E01" w:rsidRDefault="00257E01" w:rsidP="00257E01">
      <w:pPr>
        <w:spacing w:line="276" w:lineRule="auto"/>
        <w:ind w:firstLineChars="400" w:firstLine="1136"/>
        <w:jc w:val="left"/>
        <w:rPr>
          <w:rFonts w:ascii="隶书" w:eastAsia="隶书" w:hint="eastAsia"/>
          <w:spacing w:val="-18"/>
          <w:sz w:val="32"/>
        </w:rPr>
      </w:pPr>
      <w:r w:rsidRPr="00257E01">
        <w:rPr>
          <w:rFonts w:ascii="隶书" w:eastAsia="隶书" w:hint="eastAsia"/>
          <w:spacing w:val="-18"/>
          <w:sz w:val="32"/>
        </w:rPr>
        <w:t>组</w:t>
      </w:r>
      <w:r>
        <w:rPr>
          <w:rFonts w:ascii="隶书" w:eastAsia="隶书" w:hint="eastAsia"/>
          <w:spacing w:val="-18"/>
          <w:sz w:val="32"/>
        </w:rPr>
        <w:t xml:space="preserve"> </w:t>
      </w:r>
      <w:r>
        <w:rPr>
          <w:rFonts w:ascii="隶书" w:eastAsia="隶书"/>
          <w:spacing w:val="-18"/>
          <w:sz w:val="32"/>
        </w:rPr>
        <w:t xml:space="preserve">       </w:t>
      </w:r>
      <w:r w:rsidRPr="00257E01">
        <w:rPr>
          <w:rFonts w:ascii="隶书" w:eastAsia="隶书" w:hint="eastAsia"/>
          <w:spacing w:val="-18"/>
          <w:sz w:val="32"/>
        </w:rPr>
        <w:t>员：</w:t>
      </w:r>
    </w:p>
    <w:p w14:paraId="3170B7DA" w14:textId="77777777" w:rsidR="00BE45D5" w:rsidRPr="00257E01" w:rsidRDefault="00BE45D5" w:rsidP="00257E01">
      <w:pPr>
        <w:spacing w:line="276" w:lineRule="auto"/>
        <w:ind w:firstLineChars="400" w:firstLine="1136"/>
        <w:jc w:val="left"/>
        <w:rPr>
          <w:rFonts w:ascii="隶书" w:eastAsia="隶书"/>
          <w:spacing w:val="-18"/>
          <w:sz w:val="32"/>
        </w:rPr>
      </w:pPr>
    </w:p>
    <w:p w14:paraId="4C49FC70" w14:textId="3DDA94ED" w:rsidR="00BE45D5" w:rsidRDefault="00BE45D5">
      <w:pPr>
        <w:sectPr w:rsidR="00BE45D5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4D663126" w14:textId="77777777" w:rsidR="00766627" w:rsidRDefault="00766627" w:rsidP="002312FC">
      <w:pPr>
        <w:pStyle w:val="af6"/>
        <w:ind w:firstLineChars="95" w:firstLine="199"/>
      </w:pPr>
    </w:p>
    <w:p w14:paraId="11D60DE8" w14:textId="2A22835E" w:rsidR="00766627" w:rsidRPr="001C19D1" w:rsidRDefault="008D4F99" w:rsidP="004B51C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报告内容可包含课程</w:t>
      </w:r>
      <w:r w:rsidR="002A6D92">
        <w:rPr>
          <w:rFonts w:hint="eastAsia"/>
          <w:sz w:val="28"/>
          <w:szCs w:val="28"/>
        </w:rPr>
        <w:t>知识总结</w:t>
      </w:r>
      <w:r>
        <w:rPr>
          <w:rFonts w:hint="eastAsia"/>
          <w:sz w:val="28"/>
          <w:szCs w:val="28"/>
        </w:rPr>
        <w:t>，项目分析，</w:t>
      </w:r>
      <w:r w:rsidR="002A6D92"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反思等。</w:t>
      </w:r>
    </w:p>
    <w:p w14:paraId="5BE03194" w14:textId="2108986D" w:rsidR="00766627" w:rsidRPr="001C19D1" w:rsidRDefault="00F401A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本报告旨在锻炼大家总结写作能力，并思考自己的学习方法、学习安排的优缺点。</w:t>
      </w:r>
    </w:p>
    <w:p w14:paraId="42DAF2BA" w14:textId="77777777" w:rsidR="001C19D1" w:rsidRDefault="001C19D1">
      <w:pPr>
        <w:ind w:firstLine="420"/>
        <w:rPr>
          <w:sz w:val="24"/>
        </w:rPr>
      </w:pPr>
    </w:p>
    <w:p w14:paraId="649E9BFD" w14:textId="77777777" w:rsidR="001C19D1" w:rsidRDefault="001C19D1" w:rsidP="001C19D1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大纲（供参考）</w:t>
      </w:r>
    </w:p>
    <w:p w14:paraId="0303ACE5" w14:textId="10CF70CA" w:rsidR="001C19D1" w:rsidRPr="008D4F99" w:rsidRDefault="008D4F99" w:rsidP="008D4F99">
      <w:pPr>
        <w:pStyle w:val="TOC1"/>
        <w:numPr>
          <w:ilvl w:val="0"/>
          <w:numId w:val="4"/>
        </w:numPr>
        <w:tabs>
          <w:tab w:val="left" w:pos="420"/>
          <w:tab w:val="right" w:leader="dot" w:pos="8296"/>
        </w:tabs>
        <w:rPr>
          <w:sz w:val="28"/>
          <w:szCs w:val="28"/>
        </w:rPr>
      </w:pPr>
      <w:r w:rsidRPr="008D4F99">
        <w:rPr>
          <w:rFonts w:hint="eastAsia"/>
          <w:sz w:val="28"/>
          <w:szCs w:val="28"/>
        </w:rPr>
        <w:t>python</w:t>
      </w:r>
      <w:r w:rsidRPr="008D4F99">
        <w:rPr>
          <w:rFonts w:hint="eastAsia"/>
          <w:sz w:val="28"/>
          <w:szCs w:val="28"/>
        </w:rPr>
        <w:t>语言知识体系介绍</w:t>
      </w:r>
    </w:p>
    <w:p w14:paraId="132DD9A8" w14:textId="65056681" w:rsidR="008D4F99" w:rsidRPr="008D4F99" w:rsidRDefault="008D4F99" w:rsidP="008D4F99">
      <w:pPr>
        <w:pStyle w:val="TOC1"/>
        <w:numPr>
          <w:ilvl w:val="0"/>
          <w:numId w:val="4"/>
        </w:numPr>
        <w:tabs>
          <w:tab w:val="left" w:pos="420"/>
          <w:tab w:val="right" w:leader="dot" w:pos="82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机器学习简介</w:t>
      </w:r>
    </w:p>
    <w:p w14:paraId="2DB6BBC6" w14:textId="3036F93B" w:rsidR="001C19D1" w:rsidRDefault="008D4F99" w:rsidP="001C19D1">
      <w:pPr>
        <w:pStyle w:val="af7"/>
        <w:numPr>
          <w:ilvl w:val="0"/>
          <w:numId w:val="6"/>
        </w:numPr>
        <w:ind w:left="284" w:firstLineChars="0" w:hanging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车辆识别项目分析</w:t>
      </w:r>
    </w:p>
    <w:p w14:paraId="480416FD" w14:textId="21A5048E" w:rsidR="008D4F99" w:rsidRDefault="008D4F99" w:rsidP="008D4F99">
      <w:pPr>
        <w:pStyle w:val="af7"/>
        <w:numPr>
          <w:ilvl w:val="1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基于全连接神经网络的车辆识别</w:t>
      </w:r>
    </w:p>
    <w:p w14:paraId="334D8417" w14:textId="267597E7" w:rsidR="008D4F99" w:rsidRDefault="008D4F99" w:rsidP="008D4F99">
      <w:pPr>
        <w:pStyle w:val="af7"/>
        <w:numPr>
          <w:ilvl w:val="1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基于卷积神经网络的车辆识别</w:t>
      </w:r>
    </w:p>
    <w:p w14:paraId="085135B0" w14:textId="65878304" w:rsidR="00257E01" w:rsidRPr="00257E01" w:rsidRDefault="00257E01" w:rsidP="00257E01">
      <w:pPr>
        <w:pStyle w:val="af7"/>
        <w:numPr>
          <w:ilvl w:val="0"/>
          <w:numId w:val="6"/>
        </w:numPr>
        <w:ind w:left="284" w:firstLineChars="0" w:hanging="284"/>
        <w:rPr>
          <w:rFonts w:hint="eastAsia"/>
          <w:b/>
          <w:sz w:val="28"/>
          <w:szCs w:val="28"/>
          <w:highlight w:val="yellow"/>
        </w:rPr>
      </w:pPr>
      <w:r w:rsidRPr="00257E01">
        <w:rPr>
          <w:rFonts w:hint="eastAsia"/>
          <w:b/>
          <w:sz w:val="28"/>
          <w:szCs w:val="28"/>
          <w:highlight w:val="yellow"/>
        </w:rPr>
        <w:t>小组自由选题项目</w:t>
      </w:r>
    </w:p>
    <w:p w14:paraId="6487C066" w14:textId="3667FD8D" w:rsidR="001C19D1" w:rsidRPr="008D4F99" w:rsidRDefault="001C19D1" w:rsidP="001C19D1">
      <w:pPr>
        <w:pStyle w:val="af7"/>
        <w:numPr>
          <w:ilvl w:val="0"/>
          <w:numId w:val="6"/>
        </w:numPr>
        <w:ind w:left="426" w:firstLineChars="0" w:hanging="426"/>
        <w:rPr>
          <w:sz w:val="28"/>
          <w:szCs w:val="28"/>
        </w:rPr>
      </w:pPr>
      <w:r w:rsidRPr="001E5E59">
        <w:rPr>
          <w:rFonts w:hint="eastAsia"/>
          <w:b/>
          <w:sz w:val="28"/>
          <w:szCs w:val="28"/>
        </w:rPr>
        <w:t>对本课程的</w:t>
      </w:r>
      <w:r w:rsidR="004B51C1">
        <w:rPr>
          <w:rFonts w:hint="eastAsia"/>
          <w:b/>
          <w:sz w:val="28"/>
          <w:szCs w:val="28"/>
        </w:rPr>
        <w:t>学习总结</w:t>
      </w:r>
    </w:p>
    <w:p w14:paraId="4E76D00E" w14:textId="1C918043" w:rsidR="008D4F99" w:rsidRDefault="008D4F99" w:rsidP="008D4F99">
      <w:pPr>
        <w:pStyle w:val="af7"/>
        <w:numPr>
          <w:ilvl w:val="1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个人学习反思（如个人学习方法、小组中发挥的作用和从小组得到的收获等）</w:t>
      </w:r>
    </w:p>
    <w:p w14:paraId="392E28EC" w14:textId="0E30176B" w:rsidR="008D4F99" w:rsidRPr="001E5E59" w:rsidRDefault="008D4F99" w:rsidP="008D4F99">
      <w:pPr>
        <w:pStyle w:val="af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对课程总结和建议</w:t>
      </w:r>
    </w:p>
    <w:p w14:paraId="46ECE418" w14:textId="77777777" w:rsidR="001C19D1" w:rsidRDefault="001C19D1" w:rsidP="001C19D1">
      <w:pPr>
        <w:pStyle w:val="af7"/>
        <w:ind w:left="42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4B51C1">
        <w:rPr>
          <w:rFonts w:hint="eastAsia"/>
          <w:sz w:val="28"/>
          <w:szCs w:val="28"/>
        </w:rPr>
        <w:t>总结本课程的个人收获、</w:t>
      </w:r>
      <w:r>
        <w:rPr>
          <w:rFonts w:hint="eastAsia"/>
          <w:sz w:val="28"/>
          <w:szCs w:val="28"/>
        </w:rPr>
        <w:t>对教学内容</w:t>
      </w:r>
      <w:r w:rsidR="004B51C1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老师的教学方法</w:t>
      </w:r>
      <w:r w:rsidR="004B51C1">
        <w:rPr>
          <w:rFonts w:hint="eastAsia"/>
          <w:sz w:val="28"/>
          <w:szCs w:val="28"/>
        </w:rPr>
        <w:t>建议等）</w:t>
      </w:r>
    </w:p>
    <w:p w14:paraId="08F73ACC" w14:textId="77777777" w:rsidR="004B51C1" w:rsidRDefault="004B51C1" w:rsidP="001C19D1">
      <w:pPr>
        <w:pStyle w:val="af7"/>
        <w:ind w:left="426" w:firstLineChars="0" w:firstLine="0"/>
        <w:rPr>
          <w:sz w:val="28"/>
          <w:szCs w:val="28"/>
        </w:rPr>
      </w:pPr>
    </w:p>
    <w:p w14:paraId="0F9761EE" w14:textId="77777777" w:rsidR="004B51C1" w:rsidRDefault="004B51C1" w:rsidP="001C19D1">
      <w:pPr>
        <w:pStyle w:val="af7"/>
        <w:ind w:left="426" w:firstLineChars="0" w:firstLine="0"/>
        <w:rPr>
          <w:sz w:val="28"/>
          <w:szCs w:val="28"/>
        </w:rPr>
      </w:pPr>
    </w:p>
    <w:p w14:paraId="3D949551" w14:textId="77777777" w:rsidR="004B51C1" w:rsidRDefault="004B51C1" w:rsidP="001C19D1">
      <w:pPr>
        <w:pStyle w:val="af7"/>
        <w:ind w:left="42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建议采用如下标题格式</w:t>
      </w:r>
    </w:p>
    <w:p w14:paraId="08312490" w14:textId="77777777" w:rsidR="001C19D1" w:rsidRDefault="001C19D1" w:rsidP="001C19D1">
      <w:pPr>
        <w:pStyle w:val="2"/>
        <w:numPr>
          <w:ilvl w:val="0"/>
          <w:numId w:val="0"/>
        </w:numPr>
      </w:pPr>
      <w:bookmarkStart w:id="0" w:name="_Toc143578455"/>
      <w:bookmarkStart w:id="1" w:name="_Toc231873539"/>
      <w:bookmarkStart w:id="2" w:name="_Toc317009856"/>
      <w:r>
        <w:rPr>
          <w:rFonts w:hint="eastAsia"/>
        </w:rPr>
        <w:lastRenderedPageBreak/>
        <w:t>1.</w:t>
      </w:r>
      <w:r>
        <w:rPr>
          <w:rFonts w:hint="eastAsia"/>
        </w:rPr>
        <w:t>一级标题</w:t>
      </w:r>
      <w:bookmarkEnd w:id="0"/>
      <w:bookmarkEnd w:id="1"/>
      <w:bookmarkEnd w:id="2"/>
    </w:p>
    <w:p w14:paraId="60545D83" w14:textId="77777777" w:rsidR="001C19D1" w:rsidRDefault="001C19D1" w:rsidP="001C19D1">
      <w:pPr>
        <w:pStyle w:val="2"/>
      </w:pPr>
      <w:r>
        <w:rPr>
          <w:rFonts w:hint="eastAsia"/>
        </w:rPr>
        <w:t>1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级标题</w:t>
      </w:r>
    </w:p>
    <w:p w14:paraId="1F944315" w14:textId="77777777" w:rsidR="001C19D1" w:rsidRDefault="001C19D1" w:rsidP="001C19D1">
      <w:pPr>
        <w:pStyle w:val="3"/>
        <w:ind w:firstLine="273"/>
      </w:pPr>
      <w:r>
        <w:rPr>
          <w:rFonts w:hint="eastAsia"/>
        </w:rPr>
        <w:t>三级标题</w:t>
      </w:r>
    </w:p>
    <w:p w14:paraId="15DE43F7" w14:textId="77777777" w:rsidR="001C19D1" w:rsidRPr="001C19D1" w:rsidRDefault="001C19D1">
      <w:pPr>
        <w:ind w:firstLine="420"/>
        <w:rPr>
          <w:sz w:val="24"/>
        </w:rPr>
      </w:pPr>
    </w:p>
    <w:sectPr w:rsidR="001C19D1" w:rsidRPr="001C19D1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7DD8" w14:textId="77777777" w:rsidR="00D2743B" w:rsidRDefault="00D2743B">
      <w:pPr>
        <w:spacing w:line="240" w:lineRule="auto"/>
      </w:pPr>
      <w:r>
        <w:separator/>
      </w:r>
    </w:p>
  </w:endnote>
  <w:endnote w:type="continuationSeparator" w:id="0">
    <w:p w14:paraId="1ECB7C65" w14:textId="77777777" w:rsidR="00D2743B" w:rsidRDefault="00D27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创艺简行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83D9" w14:textId="094AA7F9" w:rsidR="00766627" w:rsidRDefault="00CC08A1">
    <w:pPr>
      <w:pStyle w:val="a9"/>
      <w:jc w:val="center"/>
      <w:rPr>
        <w:rFonts w:cs="Arial"/>
      </w:rPr>
    </w:pPr>
    <w:r>
      <w:rPr>
        <w:rFonts w:cs="Arial"/>
        <w:kern w:val="0"/>
        <w:szCs w:val="21"/>
      </w:rPr>
      <w:t>第</w:t>
    </w:r>
    <w:r>
      <w:rPr>
        <w:rFonts w:cs="Arial"/>
        <w:kern w:val="0"/>
        <w:szCs w:val="21"/>
      </w:rPr>
      <w:t xml:space="preserve"> </w:t>
    </w:r>
    <w:r>
      <w:rPr>
        <w:rFonts w:cs="Arial"/>
        <w:kern w:val="0"/>
        <w:szCs w:val="21"/>
      </w:rPr>
      <w:fldChar w:fldCharType="begin"/>
    </w:r>
    <w:r>
      <w:rPr>
        <w:rFonts w:cs="Arial"/>
        <w:kern w:val="0"/>
        <w:szCs w:val="21"/>
      </w:rPr>
      <w:instrText xml:space="preserve"> PAGE </w:instrText>
    </w:r>
    <w:r>
      <w:rPr>
        <w:rFonts w:cs="Arial"/>
        <w:kern w:val="0"/>
        <w:szCs w:val="21"/>
      </w:rPr>
      <w:fldChar w:fldCharType="separate"/>
    </w:r>
    <w:r w:rsidR="00A556A3">
      <w:rPr>
        <w:rFonts w:cs="Arial"/>
        <w:noProof/>
        <w:kern w:val="0"/>
        <w:szCs w:val="21"/>
      </w:rPr>
      <w:t>1</w:t>
    </w:r>
    <w:r>
      <w:rPr>
        <w:rFonts w:cs="Arial"/>
        <w:kern w:val="0"/>
        <w:szCs w:val="21"/>
      </w:rPr>
      <w:fldChar w:fldCharType="end"/>
    </w:r>
    <w:r>
      <w:rPr>
        <w:rFonts w:cs="Arial"/>
        <w:kern w:val="0"/>
        <w:szCs w:val="21"/>
      </w:rPr>
      <w:t xml:space="preserve"> </w:t>
    </w:r>
    <w:r>
      <w:rPr>
        <w:rFonts w:cs="Arial"/>
        <w:kern w:val="0"/>
        <w:szCs w:val="21"/>
      </w:rPr>
      <w:t>页</w:t>
    </w:r>
    <w:r>
      <w:rPr>
        <w:rFonts w:cs="Arial"/>
        <w:kern w:val="0"/>
        <w:szCs w:val="21"/>
      </w:rPr>
      <w:t xml:space="preserve"> </w:t>
    </w:r>
    <w:r>
      <w:rPr>
        <w:rFonts w:cs="Arial"/>
        <w:kern w:val="0"/>
        <w:szCs w:val="21"/>
      </w:rPr>
      <w:t>共</w:t>
    </w:r>
    <w:r>
      <w:rPr>
        <w:rFonts w:cs="Arial"/>
        <w:kern w:val="0"/>
        <w:szCs w:val="21"/>
      </w:rPr>
      <w:t xml:space="preserve"> </w:t>
    </w:r>
    <w:r>
      <w:rPr>
        <w:rFonts w:cs="Arial"/>
        <w:kern w:val="0"/>
        <w:szCs w:val="21"/>
      </w:rPr>
      <w:fldChar w:fldCharType="begin"/>
    </w:r>
    <w:r>
      <w:rPr>
        <w:rFonts w:cs="Arial"/>
        <w:kern w:val="0"/>
        <w:szCs w:val="21"/>
      </w:rPr>
      <w:instrText xml:space="preserve"> </w:instrText>
    </w:r>
    <w:r>
      <w:rPr>
        <w:rFonts w:cs="Arial"/>
        <w:color w:val="000000"/>
        <w:kern w:val="0"/>
        <w:sz w:val="24"/>
      </w:rPr>
      <w:instrText>SECTIONPAGES  \* MERGEFORMAT</w:instrText>
    </w:r>
    <w:r>
      <w:rPr>
        <w:rFonts w:cs="Arial"/>
        <w:kern w:val="0"/>
        <w:szCs w:val="21"/>
      </w:rPr>
      <w:instrText xml:space="preserve"> </w:instrText>
    </w:r>
    <w:r>
      <w:rPr>
        <w:rFonts w:cs="Arial"/>
        <w:kern w:val="0"/>
        <w:szCs w:val="21"/>
      </w:rPr>
      <w:fldChar w:fldCharType="separate"/>
    </w:r>
    <w:r w:rsidR="002A6D92" w:rsidRPr="002A6D92">
      <w:rPr>
        <w:rFonts w:cs="Arial"/>
        <w:noProof/>
        <w:kern w:val="0"/>
        <w:szCs w:val="21"/>
      </w:rPr>
      <w:t>2</w:t>
    </w:r>
    <w:r>
      <w:rPr>
        <w:rFonts w:cs="Arial"/>
        <w:kern w:val="0"/>
        <w:szCs w:val="21"/>
      </w:rPr>
      <w:fldChar w:fldCharType="end"/>
    </w:r>
    <w:r>
      <w:rPr>
        <w:rFonts w:cs="Arial"/>
        <w:kern w:val="0"/>
        <w:szCs w:val="21"/>
      </w:rPr>
      <w:t xml:space="preserve"> </w:t>
    </w:r>
    <w:r>
      <w:rPr>
        <w:rFonts w:cs="Arial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C46B1" w14:textId="77777777" w:rsidR="00D2743B" w:rsidRDefault="00D2743B">
      <w:pPr>
        <w:spacing w:line="240" w:lineRule="auto"/>
      </w:pPr>
      <w:r>
        <w:separator/>
      </w:r>
    </w:p>
  </w:footnote>
  <w:footnote w:type="continuationSeparator" w:id="0">
    <w:p w14:paraId="4951CF98" w14:textId="77777777" w:rsidR="00D2743B" w:rsidRDefault="00D274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C740E"/>
    <w:multiLevelType w:val="multilevel"/>
    <w:tmpl w:val="C2969C0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6D97CF7"/>
    <w:multiLevelType w:val="hybridMultilevel"/>
    <w:tmpl w:val="C186D622"/>
    <w:lvl w:ilvl="0" w:tplc="3A204C9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31679"/>
    <w:multiLevelType w:val="hybridMultilevel"/>
    <w:tmpl w:val="386281EA"/>
    <w:lvl w:ilvl="0" w:tplc="748EF2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3656913"/>
    <w:multiLevelType w:val="hybridMultilevel"/>
    <w:tmpl w:val="402E8308"/>
    <w:lvl w:ilvl="0" w:tplc="A88A48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527A566C"/>
    <w:multiLevelType w:val="multilevel"/>
    <w:tmpl w:val="4E2ED39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left" w:pos="1286"/>
        </w:tabs>
        <w:ind w:left="1286" w:hanging="576"/>
      </w:pPr>
      <w:rPr>
        <w:rFonts w:ascii="Arial" w:eastAsia="黑体" w:hAnsi="Arial"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73AFFA8A"/>
    <w:multiLevelType w:val="singleLevel"/>
    <w:tmpl w:val="73AFFA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7E0B4C17"/>
    <w:multiLevelType w:val="hybridMultilevel"/>
    <w:tmpl w:val="075CD4CC"/>
    <w:lvl w:ilvl="0" w:tplc="5F56C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0214610">
    <w:abstractNumId w:val="4"/>
  </w:num>
  <w:num w:numId="2" w16cid:durableId="1543786095">
    <w:abstractNumId w:val="5"/>
  </w:num>
  <w:num w:numId="3" w16cid:durableId="378480636">
    <w:abstractNumId w:val="1"/>
  </w:num>
  <w:num w:numId="4" w16cid:durableId="1332636600">
    <w:abstractNumId w:val="6"/>
  </w:num>
  <w:num w:numId="5" w16cid:durableId="1372606484">
    <w:abstractNumId w:val="2"/>
  </w:num>
  <w:num w:numId="6" w16cid:durableId="1413429271">
    <w:abstractNumId w:val="0"/>
  </w:num>
  <w:num w:numId="7" w16cid:durableId="860240839">
    <w:abstractNumId w:val="3"/>
  </w:num>
  <w:num w:numId="8" w16cid:durableId="793838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1A25C5"/>
    <w:rsid w:val="000040C3"/>
    <w:rsid w:val="00010B0E"/>
    <w:rsid w:val="0001240D"/>
    <w:rsid w:val="0001332F"/>
    <w:rsid w:val="00021AE1"/>
    <w:rsid w:val="00023749"/>
    <w:rsid w:val="000349E0"/>
    <w:rsid w:val="00043D5D"/>
    <w:rsid w:val="00046182"/>
    <w:rsid w:val="00055673"/>
    <w:rsid w:val="000565E9"/>
    <w:rsid w:val="00071413"/>
    <w:rsid w:val="00077C07"/>
    <w:rsid w:val="00083A15"/>
    <w:rsid w:val="00094400"/>
    <w:rsid w:val="00096B35"/>
    <w:rsid w:val="000B0BE1"/>
    <w:rsid w:val="000E0138"/>
    <w:rsid w:val="000E3EF8"/>
    <w:rsid w:val="000F75DE"/>
    <w:rsid w:val="001020C7"/>
    <w:rsid w:val="001079E6"/>
    <w:rsid w:val="00117DE5"/>
    <w:rsid w:val="0012318D"/>
    <w:rsid w:val="0012674C"/>
    <w:rsid w:val="00135A59"/>
    <w:rsid w:val="0014233A"/>
    <w:rsid w:val="001A0E60"/>
    <w:rsid w:val="001A4D09"/>
    <w:rsid w:val="001A7CFF"/>
    <w:rsid w:val="001B6370"/>
    <w:rsid w:val="001C19D1"/>
    <w:rsid w:val="001C49BD"/>
    <w:rsid w:val="001D2747"/>
    <w:rsid w:val="001D2DA6"/>
    <w:rsid w:val="001E5E59"/>
    <w:rsid w:val="001E7252"/>
    <w:rsid w:val="001F4982"/>
    <w:rsid w:val="001F7AF9"/>
    <w:rsid w:val="00203351"/>
    <w:rsid w:val="002141B1"/>
    <w:rsid w:val="00215454"/>
    <w:rsid w:val="002312FC"/>
    <w:rsid w:val="00231A95"/>
    <w:rsid w:val="00236667"/>
    <w:rsid w:val="0024536E"/>
    <w:rsid w:val="00257E01"/>
    <w:rsid w:val="00263927"/>
    <w:rsid w:val="00271D6A"/>
    <w:rsid w:val="002768A7"/>
    <w:rsid w:val="002906A3"/>
    <w:rsid w:val="00295B70"/>
    <w:rsid w:val="002966E9"/>
    <w:rsid w:val="002A6D92"/>
    <w:rsid w:val="002B292F"/>
    <w:rsid w:val="002B3C6E"/>
    <w:rsid w:val="002B7284"/>
    <w:rsid w:val="002D4412"/>
    <w:rsid w:val="002E47D6"/>
    <w:rsid w:val="002E5C94"/>
    <w:rsid w:val="00302F4B"/>
    <w:rsid w:val="00324AF7"/>
    <w:rsid w:val="00326800"/>
    <w:rsid w:val="00332F99"/>
    <w:rsid w:val="003336CE"/>
    <w:rsid w:val="00347CC5"/>
    <w:rsid w:val="00357D0D"/>
    <w:rsid w:val="00380B81"/>
    <w:rsid w:val="00384C45"/>
    <w:rsid w:val="00386D52"/>
    <w:rsid w:val="00390E0D"/>
    <w:rsid w:val="003A4F77"/>
    <w:rsid w:val="003B4475"/>
    <w:rsid w:val="003B63F1"/>
    <w:rsid w:val="003B6576"/>
    <w:rsid w:val="003C155A"/>
    <w:rsid w:val="003C34C8"/>
    <w:rsid w:val="003C41B6"/>
    <w:rsid w:val="003D4515"/>
    <w:rsid w:val="003E1DAE"/>
    <w:rsid w:val="003F4910"/>
    <w:rsid w:val="00430A65"/>
    <w:rsid w:val="004512F3"/>
    <w:rsid w:val="0045199A"/>
    <w:rsid w:val="00460260"/>
    <w:rsid w:val="00472FAE"/>
    <w:rsid w:val="004825CF"/>
    <w:rsid w:val="00485845"/>
    <w:rsid w:val="00492DC0"/>
    <w:rsid w:val="004B4DDC"/>
    <w:rsid w:val="004B51C1"/>
    <w:rsid w:val="004E510C"/>
    <w:rsid w:val="004E51CA"/>
    <w:rsid w:val="00505125"/>
    <w:rsid w:val="005107EA"/>
    <w:rsid w:val="00516BFE"/>
    <w:rsid w:val="00516D91"/>
    <w:rsid w:val="00525B89"/>
    <w:rsid w:val="00546B37"/>
    <w:rsid w:val="00560BF8"/>
    <w:rsid w:val="005673BE"/>
    <w:rsid w:val="005960A2"/>
    <w:rsid w:val="005B2576"/>
    <w:rsid w:val="005B2F4D"/>
    <w:rsid w:val="005C14B3"/>
    <w:rsid w:val="005E23E9"/>
    <w:rsid w:val="005E554F"/>
    <w:rsid w:val="005F5367"/>
    <w:rsid w:val="005F5810"/>
    <w:rsid w:val="005F77D9"/>
    <w:rsid w:val="00601314"/>
    <w:rsid w:val="00602BE1"/>
    <w:rsid w:val="0061214B"/>
    <w:rsid w:val="00614939"/>
    <w:rsid w:val="00616DCC"/>
    <w:rsid w:val="00636574"/>
    <w:rsid w:val="006429EF"/>
    <w:rsid w:val="006478C2"/>
    <w:rsid w:val="0065233E"/>
    <w:rsid w:val="006941A1"/>
    <w:rsid w:val="006A3837"/>
    <w:rsid w:val="006A6B71"/>
    <w:rsid w:val="006A79CF"/>
    <w:rsid w:val="006B5B36"/>
    <w:rsid w:val="006C2756"/>
    <w:rsid w:val="006C3E17"/>
    <w:rsid w:val="006D4092"/>
    <w:rsid w:val="00706A35"/>
    <w:rsid w:val="00713F24"/>
    <w:rsid w:val="0072725B"/>
    <w:rsid w:val="00757B65"/>
    <w:rsid w:val="00766627"/>
    <w:rsid w:val="00771F3F"/>
    <w:rsid w:val="00774C95"/>
    <w:rsid w:val="007A3BF6"/>
    <w:rsid w:val="007B36C0"/>
    <w:rsid w:val="007C092F"/>
    <w:rsid w:val="007D6181"/>
    <w:rsid w:val="007E0C15"/>
    <w:rsid w:val="007E0E26"/>
    <w:rsid w:val="007E338E"/>
    <w:rsid w:val="007F4EA2"/>
    <w:rsid w:val="00817762"/>
    <w:rsid w:val="00832EEB"/>
    <w:rsid w:val="008341E7"/>
    <w:rsid w:val="00837AA8"/>
    <w:rsid w:val="008432EA"/>
    <w:rsid w:val="00850049"/>
    <w:rsid w:val="00856550"/>
    <w:rsid w:val="00875607"/>
    <w:rsid w:val="00885A4A"/>
    <w:rsid w:val="00886508"/>
    <w:rsid w:val="008957EF"/>
    <w:rsid w:val="00897B2E"/>
    <w:rsid w:val="008A2DE7"/>
    <w:rsid w:val="008A2DED"/>
    <w:rsid w:val="008A5A61"/>
    <w:rsid w:val="008B77F2"/>
    <w:rsid w:val="008D0DF5"/>
    <w:rsid w:val="008D4F99"/>
    <w:rsid w:val="008D5706"/>
    <w:rsid w:val="008E1726"/>
    <w:rsid w:val="008F07C9"/>
    <w:rsid w:val="008F092A"/>
    <w:rsid w:val="008F2D47"/>
    <w:rsid w:val="008F3C57"/>
    <w:rsid w:val="008F4839"/>
    <w:rsid w:val="009123A7"/>
    <w:rsid w:val="0091293D"/>
    <w:rsid w:val="009403EF"/>
    <w:rsid w:val="0094781B"/>
    <w:rsid w:val="009664F1"/>
    <w:rsid w:val="00971C50"/>
    <w:rsid w:val="00971EE3"/>
    <w:rsid w:val="009C728B"/>
    <w:rsid w:val="009D04AF"/>
    <w:rsid w:val="009E62C3"/>
    <w:rsid w:val="00A01203"/>
    <w:rsid w:val="00A03DA3"/>
    <w:rsid w:val="00A0652A"/>
    <w:rsid w:val="00A100BB"/>
    <w:rsid w:val="00A255DF"/>
    <w:rsid w:val="00A3451E"/>
    <w:rsid w:val="00A346DB"/>
    <w:rsid w:val="00A372AF"/>
    <w:rsid w:val="00A4594E"/>
    <w:rsid w:val="00A46A94"/>
    <w:rsid w:val="00A556A3"/>
    <w:rsid w:val="00A63484"/>
    <w:rsid w:val="00A65950"/>
    <w:rsid w:val="00AA418E"/>
    <w:rsid w:val="00AC4CA4"/>
    <w:rsid w:val="00AF2D4F"/>
    <w:rsid w:val="00B43E1E"/>
    <w:rsid w:val="00B44323"/>
    <w:rsid w:val="00B55138"/>
    <w:rsid w:val="00B57986"/>
    <w:rsid w:val="00B85D7F"/>
    <w:rsid w:val="00B86EB6"/>
    <w:rsid w:val="00BB384E"/>
    <w:rsid w:val="00BD4E06"/>
    <w:rsid w:val="00BE247F"/>
    <w:rsid w:val="00BE3BEE"/>
    <w:rsid w:val="00BE45D5"/>
    <w:rsid w:val="00C00122"/>
    <w:rsid w:val="00C16903"/>
    <w:rsid w:val="00C240A8"/>
    <w:rsid w:val="00C3102D"/>
    <w:rsid w:val="00C66AD4"/>
    <w:rsid w:val="00C67A36"/>
    <w:rsid w:val="00C75D76"/>
    <w:rsid w:val="00C96286"/>
    <w:rsid w:val="00CC08A1"/>
    <w:rsid w:val="00CC3AF0"/>
    <w:rsid w:val="00CC5485"/>
    <w:rsid w:val="00CC6181"/>
    <w:rsid w:val="00CE51E7"/>
    <w:rsid w:val="00CF4C58"/>
    <w:rsid w:val="00D036D3"/>
    <w:rsid w:val="00D06DC3"/>
    <w:rsid w:val="00D1340D"/>
    <w:rsid w:val="00D20834"/>
    <w:rsid w:val="00D252AE"/>
    <w:rsid w:val="00D2743B"/>
    <w:rsid w:val="00D30C97"/>
    <w:rsid w:val="00D454B6"/>
    <w:rsid w:val="00D679C2"/>
    <w:rsid w:val="00D877E9"/>
    <w:rsid w:val="00D93BF3"/>
    <w:rsid w:val="00D9727A"/>
    <w:rsid w:val="00DA09F3"/>
    <w:rsid w:val="00DC4FFF"/>
    <w:rsid w:val="00DF634E"/>
    <w:rsid w:val="00E02DA3"/>
    <w:rsid w:val="00E04209"/>
    <w:rsid w:val="00E32C5E"/>
    <w:rsid w:val="00E43458"/>
    <w:rsid w:val="00E52317"/>
    <w:rsid w:val="00E74F99"/>
    <w:rsid w:val="00E82798"/>
    <w:rsid w:val="00E86B50"/>
    <w:rsid w:val="00EA099E"/>
    <w:rsid w:val="00EB267B"/>
    <w:rsid w:val="00EC248C"/>
    <w:rsid w:val="00EC3BCF"/>
    <w:rsid w:val="00ED126B"/>
    <w:rsid w:val="00ED1D5C"/>
    <w:rsid w:val="00ED4963"/>
    <w:rsid w:val="00ED5363"/>
    <w:rsid w:val="00ED648E"/>
    <w:rsid w:val="00F04CA6"/>
    <w:rsid w:val="00F2291D"/>
    <w:rsid w:val="00F401A9"/>
    <w:rsid w:val="00F53D72"/>
    <w:rsid w:val="00F540DD"/>
    <w:rsid w:val="00F6069C"/>
    <w:rsid w:val="00F75C0F"/>
    <w:rsid w:val="00F812C5"/>
    <w:rsid w:val="00FA5A9C"/>
    <w:rsid w:val="00FB72D9"/>
    <w:rsid w:val="00FD2318"/>
    <w:rsid w:val="00FD6AA7"/>
    <w:rsid w:val="00FE257C"/>
    <w:rsid w:val="00FE31B0"/>
    <w:rsid w:val="00FE588D"/>
    <w:rsid w:val="00FF46F1"/>
    <w:rsid w:val="00FF572C"/>
    <w:rsid w:val="4A9154B1"/>
    <w:rsid w:val="4E935391"/>
    <w:rsid w:val="6D1A25C5"/>
    <w:rsid w:val="720E0633"/>
    <w:rsid w:val="7F5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60E088"/>
  <w15:docId w15:val="{EF4E2E38-4935-47DD-974D-6F020F3D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432"/>
      </w:tabs>
      <w:spacing w:before="240" w:after="240" w:line="415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40" w:after="240" w:line="377" w:lineRule="auto"/>
      <w:ind w:left="862" w:hanging="862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40" w:after="240" w:line="377" w:lineRule="auto"/>
      <w:ind w:left="1009" w:hanging="1009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adjustRightInd w:val="0"/>
      <w:snapToGrid w:val="0"/>
      <w:ind w:firstLineChars="200" w:firstLine="420"/>
    </w:pPr>
    <w:rPr>
      <w:b/>
      <w:i/>
      <w:color w:val="0000FF"/>
    </w:rPr>
  </w:style>
  <w:style w:type="paragraph" w:styleId="a4">
    <w:name w:val="caption"/>
    <w:basedOn w:val="a"/>
    <w:next w:val="a"/>
    <w:qFormat/>
    <w:pPr>
      <w:adjustRightInd w:val="0"/>
      <w:snapToGrid w:val="0"/>
      <w:spacing w:before="152" w:after="160" w:line="312" w:lineRule="atLeast"/>
      <w:jc w:val="center"/>
      <w:textAlignment w:val="baseline"/>
    </w:pPr>
    <w:rPr>
      <w:rFonts w:ascii="Palatino Linotype" w:eastAsia="楷体_GB2312" w:hAnsi="Palatino Linotype" w:cs="Arial"/>
      <w:b/>
      <w:kern w:val="0"/>
      <w:szCs w:val="21"/>
    </w:rPr>
  </w:style>
  <w:style w:type="paragraph" w:styleId="a5">
    <w:name w:val="List Bullet"/>
    <w:basedOn w:val="a"/>
    <w:pPr>
      <w:tabs>
        <w:tab w:val="left" w:pos="360"/>
      </w:tabs>
      <w:ind w:left="360" w:hangingChars="200" w:hanging="360"/>
    </w:pPr>
    <w:rPr>
      <w:rFonts w:ascii="Calibri" w:hAnsi="Calibri"/>
      <w:szCs w:val="22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semiHidden/>
    <w:pPr>
      <w:widowControl/>
      <w:spacing w:line="240" w:lineRule="auto"/>
      <w:jc w:val="left"/>
    </w:pPr>
    <w:rPr>
      <w:rFonts w:ascii="Times New Roman" w:hAnsi="Times New Roman"/>
      <w:kern w:val="0"/>
      <w:sz w:val="20"/>
      <w:szCs w:val="20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rPr>
      <w:b/>
      <w:sz w:val="24"/>
    </w:rPr>
  </w:style>
  <w:style w:type="paragraph" w:styleId="ab">
    <w:name w:val="table of figures"/>
    <w:basedOn w:val="a"/>
    <w:next w:val="a"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10">
    <w:name w:val="index 1"/>
    <w:basedOn w:val="a"/>
    <w:next w:val="a"/>
    <w:semiHidden/>
    <w:pPr>
      <w:adjustRightInd w:val="0"/>
      <w:snapToGrid w:val="0"/>
    </w:pPr>
    <w:rPr>
      <w:rFonts w:ascii="Times New Roman" w:hAnsi="Times New Roman"/>
      <w:sz w:val="24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semiHidden/>
    <w:rPr>
      <w:sz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1"/>
    <w:basedOn w:val="a"/>
  </w:style>
  <w:style w:type="paragraph" w:customStyle="1" w:styleId="af">
    <w:name w:val="目录"/>
    <w:basedOn w:val="a"/>
    <w:pPr>
      <w:pageBreakBefore/>
      <w:spacing w:before="120" w:after="120" w:line="240" w:lineRule="auto"/>
      <w:jc w:val="center"/>
    </w:pPr>
    <w:rPr>
      <w:rFonts w:ascii="Tahoma" w:eastAsia="楷体_GB2312" w:hAnsi="Tahoma"/>
      <w:b/>
      <w:sz w:val="30"/>
    </w:rPr>
  </w:style>
  <w:style w:type="paragraph" w:customStyle="1" w:styleId="Text">
    <w:name w:val="Text"/>
    <w:pPr>
      <w:tabs>
        <w:tab w:val="left" w:pos="420"/>
        <w:tab w:val="left" w:pos="840"/>
        <w:tab w:val="left" w:pos="1260"/>
      </w:tabs>
      <w:adjustRightInd w:val="0"/>
      <w:snapToGrid w:val="0"/>
      <w:spacing w:beforeLines="75" w:before="75" w:afterLines="50" w:after="50" w:line="300" w:lineRule="auto"/>
      <w:ind w:firstLineChars="200" w:firstLine="200"/>
      <w:jc w:val="both"/>
    </w:pPr>
    <w:rPr>
      <w:rFonts w:ascii="Palatino Linotype" w:hAnsi="Palatino Linotype"/>
      <w:sz w:val="21"/>
      <w:szCs w:val="21"/>
    </w:rPr>
  </w:style>
  <w:style w:type="paragraph" w:customStyle="1" w:styleId="af0">
    <w:name w:val="表格标题"/>
    <w:basedOn w:val="a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</w:tabs>
      <w:spacing w:before="20" w:after="60" w:line="240" w:lineRule="auto"/>
      <w:jc w:val="center"/>
    </w:pPr>
    <w:rPr>
      <w:rFonts w:ascii="Tahoma" w:eastAsia="楷体_GB2312" w:hAnsi="Tahoma"/>
      <w:b/>
      <w:kern w:val="0"/>
      <w:sz w:val="22"/>
      <w:szCs w:val="22"/>
    </w:rPr>
  </w:style>
  <w:style w:type="paragraph" w:customStyle="1" w:styleId="af1">
    <w:name w:val="编写提示"/>
    <w:basedOn w:val="a"/>
    <w:next w:val="a"/>
    <w:rPr>
      <w:b/>
      <w:i/>
      <w:color w:val="0000FF"/>
    </w:rPr>
  </w:style>
  <w:style w:type="paragraph" w:customStyle="1" w:styleId="af2">
    <w:name w:val="文档正文"/>
    <w:basedOn w:val="a"/>
    <w:pPr>
      <w:spacing w:line="240" w:lineRule="auto"/>
    </w:pPr>
    <w:rPr>
      <w:rFonts w:ascii="宋体" w:hAnsi="Times New Roman"/>
      <w:sz w:val="24"/>
    </w:rPr>
  </w:style>
  <w:style w:type="paragraph" w:customStyle="1" w:styleId="af3">
    <w:name w:val="编写建议"/>
    <w:basedOn w:val="a"/>
    <w:link w:val="CharChar"/>
    <w:pPr>
      <w:autoSpaceDE w:val="0"/>
      <w:autoSpaceDN w:val="0"/>
      <w:adjustRightInd w:val="0"/>
      <w:ind w:firstLineChars="200" w:firstLine="200"/>
      <w:textAlignment w:val="baseline"/>
    </w:pPr>
    <w:rPr>
      <w:rFonts w:ascii="Times New Roman" w:hAnsi="Times New Roman"/>
      <w:i/>
      <w:color w:val="0000FF"/>
      <w:kern w:val="0"/>
      <w:szCs w:val="20"/>
    </w:rPr>
  </w:style>
  <w:style w:type="paragraph" w:customStyle="1" w:styleId="af4">
    <w:name w:val="表头文字样式"/>
    <w:basedOn w:val="af5"/>
    <w:pPr>
      <w:ind w:firstLineChars="0" w:firstLine="0"/>
      <w:jc w:val="center"/>
    </w:pPr>
    <w:rPr>
      <w:b/>
      <w:sz w:val="21"/>
    </w:rPr>
  </w:style>
  <w:style w:type="paragraph" w:customStyle="1" w:styleId="af5">
    <w:name w:val="正文样式"/>
    <w:basedOn w:val="a"/>
    <w:uiPriority w:val="7"/>
    <w:qFormat/>
    <w:pPr>
      <w:ind w:firstLineChars="200" w:firstLine="480"/>
    </w:pPr>
    <w:rPr>
      <w:rFonts w:ascii="Times New Roman" w:hAnsi="Times New Roman"/>
      <w:sz w:val="24"/>
    </w:rPr>
  </w:style>
  <w:style w:type="paragraph" w:customStyle="1" w:styleId="af6">
    <w:name w:val="斜体样式"/>
    <w:basedOn w:val="af5"/>
    <w:pPr>
      <w:ind w:firstLine="200"/>
    </w:pPr>
    <w:rPr>
      <w:i/>
      <w:color w:val="0000FF"/>
      <w:sz w:val="21"/>
    </w:rPr>
  </w:style>
  <w:style w:type="character" w:customStyle="1" w:styleId="CharChar">
    <w:name w:val="编写建议 Char Char"/>
    <w:link w:val="af3"/>
    <w:rPr>
      <w:rFonts w:eastAsia="宋体"/>
      <w:i/>
      <w:color w:val="0000FF"/>
      <w:sz w:val="21"/>
      <w:lang w:val="en-US" w:eastAsia="zh-CN" w:bidi="ar-SA"/>
    </w:rPr>
  </w:style>
  <w:style w:type="paragraph" w:styleId="af7">
    <w:name w:val="List Paragraph"/>
    <w:basedOn w:val="a"/>
    <w:uiPriority w:val="99"/>
    <w:unhideWhenUsed/>
    <w:rsid w:val="001E5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38468;&#20214;4.%20&#30740;&#21457;&#25991;&#26723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附件4. 研发文档模板</Template>
  <TotalTime>23</TotalTime>
  <Pages>3</Pages>
  <Words>65</Words>
  <Characters>376</Characters>
  <Application>Microsoft Office Word</Application>
  <DocSecurity>0</DocSecurity>
  <Lines>3</Lines>
  <Paragraphs>1</Paragraphs>
  <ScaleCrop>false</ScaleCrop>
  <Company>CHINA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　密</dc:title>
  <dc:creator>ZONGXP</dc:creator>
  <cp:lastModifiedBy>xgy</cp:lastModifiedBy>
  <cp:revision>14</cp:revision>
  <dcterms:created xsi:type="dcterms:W3CDTF">2020-05-10T03:19:00Z</dcterms:created>
  <dcterms:modified xsi:type="dcterms:W3CDTF">2022-04-25T11:45:00Z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